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22B9" w14:textId="77777777" w:rsidR="00B5567D" w:rsidRDefault="00B5567D" w:rsidP="00B5567D">
      <w:pPr>
        <w:jc w:val="center"/>
        <w:rPr>
          <w:rFonts w:asciiTheme="majorHAnsi" w:hAnsiTheme="majorHAnsi"/>
          <w:color w:val="auto"/>
          <w:sz w:val="48"/>
          <w:szCs w:val="48"/>
        </w:rPr>
      </w:pPr>
      <w:r w:rsidRPr="00B5567D">
        <w:rPr>
          <w:rFonts w:asciiTheme="majorHAnsi" w:hAnsiTheme="majorHAnsi"/>
          <w:color w:val="auto"/>
          <w:sz w:val="48"/>
          <w:szCs w:val="48"/>
        </w:rPr>
        <w:t>Michael Watters</w:t>
      </w:r>
    </w:p>
    <w:p w14:paraId="5747DEF5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Portfolio: </w:t>
      </w:r>
      <w:hyperlink r:id="rId9" w:history="1">
        <w:r w:rsidRPr="002E4732">
          <w:rPr>
            <w:rStyle w:val="Hyperlink"/>
            <w:rFonts w:asciiTheme="majorHAnsi" w:hAnsiTheme="majorHAnsi"/>
          </w:rPr>
          <w:t>www.michaeljohnwatters.co.uk</w:t>
        </w:r>
      </w:hyperlink>
    </w:p>
    <w:p w14:paraId="7B414F57" w14:textId="03C38E0F" w:rsidR="00B5567D" w:rsidRDefault="00B5567D" w:rsidP="00B5567D">
      <w:pPr>
        <w:jc w:val="center"/>
        <w:rPr>
          <w:rStyle w:val="Hyperlink"/>
          <w:rFonts w:asciiTheme="majorHAnsi" w:hAnsiTheme="majorHAnsi"/>
        </w:rPr>
      </w:pPr>
      <w:r>
        <w:rPr>
          <w:rFonts w:asciiTheme="majorHAnsi" w:hAnsiTheme="majorHAnsi"/>
        </w:rPr>
        <w:t>GitHub:</w:t>
      </w:r>
      <w:r w:rsidRPr="00B5567D">
        <w:t xml:space="preserve"> </w:t>
      </w:r>
      <w:hyperlink r:id="rId10" w:history="1">
        <w:r w:rsidRPr="00B5567D">
          <w:rPr>
            <w:rStyle w:val="Hyperlink"/>
            <w:rFonts w:asciiTheme="majorHAnsi" w:hAnsiTheme="majorHAnsi"/>
          </w:rPr>
          <w:t>github.com/MichaelJohnWatters</w:t>
        </w:r>
      </w:hyperlink>
    </w:p>
    <w:p w14:paraId="002D9524" w14:textId="2C22A1EE" w:rsidR="00176173" w:rsidRDefault="00176173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LinkedIn: </w:t>
      </w:r>
      <w:hyperlink r:id="rId11" w:history="1">
        <w:r w:rsidRPr="00176173">
          <w:rPr>
            <w:rStyle w:val="Hyperlink"/>
            <w:rFonts w:asciiTheme="majorHAnsi" w:hAnsiTheme="majorHAnsi"/>
          </w:rPr>
          <w:t>www.linkedin.com/in/michael-watters-b50437167/</w:t>
        </w:r>
      </w:hyperlink>
    </w:p>
    <w:p w14:paraId="138DC3DB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hyperlink r:id="rId12" w:history="1">
        <w:r w:rsidRPr="002E4732">
          <w:rPr>
            <w:rStyle w:val="Hyperlink"/>
            <w:rFonts w:asciiTheme="majorHAnsi" w:hAnsiTheme="majorHAnsi"/>
          </w:rPr>
          <w:t>mjwatters@outlook.com</w:t>
        </w:r>
      </w:hyperlink>
    </w:p>
    <w:p w14:paraId="409F56CA" w14:textId="77777777" w:rsidR="00B5567D" w:rsidRP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Mobile: (+44) 07805704485</w:t>
      </w:r>
    </w:p>
    <w:p w14:paraId="3BD15FFF" w14:textId="0E57AA0A" w:rsidR="00C43D65" w:rsidRDefault="00B5567D">
      <w:r w:rsidRPr="00B5567D">
        <w:t>I am a Software Engineering Student at Belfast Metropolitan College. I am looking for work a placement from January to July 2019 or longer.</w:t>
      </w:r>
      <w:r w:rsidR="009B2516">
        <w:t xml:space="preserve"> I </w:t>
      </w:r>
      <w:r w:rsidR="0092090E">
        <w:t>am most</w:t>
      </w:r>
      <w:r w:rsidR="009B2516">
        <w:t xml:space="preserve"> interested in </w:t>
      </w:r>
      <w:r w:rsidR="001F5670">
        <w:t>back-end, but keen to learn in all areas.</w:t>
      </w:r>
      <w:bookmarkStart w:id="0" w:name="_GoBack"/>
      <w:bookmarkEnd w:id="0"/>
    </w:p>
    <w:p w14:paraId="6A5C8097" w14:textId="77777777" w:rsidR="00AD13CB" w:rsidRDefault="000C3C99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D38037C0152E45BAB916639568AC216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0F3D8B2A" w14:textId="77777777" w:rsidTr="00564951">
        <w:tc>
          <w:tcPr>
            <w:tcW w:w="4680" w:type="dxa"/>
          </w:tcPr>
          <w:p w14:paraId="79BE2194" w14:textId="77777777" w:rsidR="005B1D68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Java, </w:t>
            </w:r>
            <w:r w:rsidR="002A1BD3">
              <w:t>C#, Python</w:t>
            </w:r>
            <w:r w:rsidR="002975B1">
              <w:t xml:space="preserve"> and SQL</w:t>
            </w:r>
            <w:r>
              <w:t>.</w:t>
            </w:r>
          </w:p>
          <w:p w14:paraId="0E1B2D38" w14:textId="77777777" w:rsidR="00752315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>HTML, CSS and JavaScript.</w:t>
            </w:r>
          </w:p>
          <w:p w14:paraId="43A279F6" w14:textId="77777777" w:rsidR="002975B1" w:rsidRPr="004937AE" w:rsidRDefault="002975B1" w:rsidP="00BC7376">
            <w:pPr>
              <w:pStyle w:val="ListBullet"/>
              <w:numPr>
                <w:ilvl w:val="0"/>
                <w:numId w:val="4"/>
              </w:numPr>
            </w:pPr>
            <w:r>
              <w:t>Git, GitHub and Amazon Web-service.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B2DAA2F" w14:textId="77777777" w:rsidR="005B1D68" w:rsidRDefault="002975B1" w:rsidP="00BC7376">
            <w:pPr>
              <w:pStyle w:val="ListBullet"/>
            </w:pPr>
            <w:r>
              <w:t>ASP.net and Django</w:t>
            </w:r>
          </w:p>
          <w:p w14:paraId="31E6A26B" w14:textId="77777777" w:rsidR="00752315" w:rsidRDefault="002975B1" w:rsidP="00BC7376">
            <w:pPr>
              <w:pStyle w:val="ListBullet"/>
            </w:pPr>
            <w:r>
              <w:t>SQL Server SQLite and MS Access.</w:t>
            </w:r>
          </w:p>
          <w:p w14:paraId="77F1B870" w14:textId="07BE7857" w:rsidR="002975B1" w:rsidRPr="004937AE" w:rsidRDefault="002A1BD3" w:rsidP="00BC7376">
            <w:pPr>
              <w:pStyle w:val="ListBullet"/>
            </w:pPr>
            <w:r>
              <w:t xml:space="preserve">Windows and </w:t>
            </w:r>
            <w:r w:rsidR="00297094">
              <w:t>L</w:t>
            </w:r>
            <w:r>
              <w:t>inux</w:t>
            </w:r>
          </w:p>
        </w:tc>
      </w:tr>
    </w:tbl>
    <w:p w14:paraId="47108214" w14:textId="77777777" w:rsidR="0023705D" w:rsidRPr="00D413F9" w:rsidRDefault="00CF3939" w:rsidP="00CA7D90">
      <w:pPr>
        <w:pStyle w:val="Heading1"/>
      </w:pPr>
      <w:r>
        <w:t>Projects</w:t>
      </w:r>
    </w:p>
    <w:p w14:paraId="5F5B1F77" w14:textId="77777777" w:rsidR="00DB54F7" w:rsidRDefault="00CA7D90" w:rsidP="00E4260F">
      <w:pPr>
        <w:pStyle w:val="Heading2"/>
        <w:rPr>
          <w:rStyle w:val="Emphasis"/>
        </w:rPr>
      </w:pPr>
      <w:r w:rsidRPr="00CA7D90">
        <w:t xml:space="preserve">SQL Insert Generator </w:t>
      </w:r>
      <w:r w:rsidR="0095272C">
        <w:t>/</w:t>
      </w:r>
      <w:r w:rsidR="005A4A49" w:rsidRPr="00513EFC">
        <w:t xml:space="preserve"> </w:t>
      </w:r>
      <w:r w:rsidRPr="00CA7D90">
        <w:rPr>
          <w:rStyle w:val="Emphasis"/>
        </w:rPr>
        <w:t>Java</w:t>
      </w:r>
      <w:r>
        <w:rPr>
          <w:rStyle w:val="Emphasis"/>
        </w:rPr>
        <w:t xml:space="preserve">, </w:t>
      </w:r>
      <w:r w:rsidRPr="00CA7D90">
        <w:rPr>
          <w:rStyle w:val="Emphasis"/>
        </w:rPr>
        <w:t>SQL</w:t>
      </w:r>
      <w:r w:rsidR="00A45D36">
        <w:rPr>
          <w:rStyle w:val="Emphasis"/>
        </w:rPr>
        <w:t xml:space="preserve"> </w:t>
      </w:r>
    </w:p>
    <w:p w14:paraId="45D30F24" w14:textId="77777777" w:rsidR="00DB54F7" w:rsidRPr="00DB54F7" w:rsidRDefault="00DB54F7" w:rsidP="00E4260F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Generates SQL inserts using randomly generated data, to populate databases for testing.</w:t>
      </w:r>
    </w:p>
    <w:p w14:paraId="4CF8BC08" w14:textId="77777777" w:rsidR="00E4260F" w:rsidRPr="00F943EF" w:rsidRDefault="00E4260F" w:rsidP="00DB54F7">
      <w:pPr>
        <w:pStyle w:val="ListParagraph"/>
        <w:numPr>
          <w:ilvl w:val="0"/>
          <w:numId w:val="14"/>
        </w:numPr>
        <w:rPr>
          <w:rStyle w:val="Hyperlink"/>
          <w:rFonts w:cstheme="minorHAnsi"/>
          <w:color w:val="595959" w:themeColor="text1" w:themeTint="A6"/>
          <w:u w:val="none"/>
        </w:rPr>
      </w:pPr>
      <w:r w:rsidRPr="00F943EF">
        <w:rPr>
          <w:rFonts w:cstheme="minorHAnsi"/>
        </w:rPr>
        <w:t xml:space="preserve">GitHub: </w:t>
      </w:r>
      <w:hyperlink r:id="rId13" w:history="1">
        <w:r w:rsidRPr="00F943EF">
          <w:rPr>
            <w:rStyle w:val="Hyperlink"/>
            <w:rFonts w:cstheme="minorHAnsi"/>
            <w:bCs/>
            <w:lang w:val="en"/>
          </w:rPr>
          <w:t>MichaelJohnWatters/SQL-Insert-Generator</w:t>
        </w:r>
      </w:hyperlink>
      <w:r w:rsidRPr="00F943EF">
        <w:rPr>
          <w:rStyle w:val="Hyperlink"/>
          <w:rFonts w:cstheme="minorHAnsi"/>
          <w:bCs/>
          <w:lang w:val="en"/>
        </w:rPr>
        <w:t xml:space="preserve"> </w:t>
      </w:r>
    </w:p>
    <w:p w14:paraId="7D526495" w14:textId="5E3A351D" w:rsidR="00DB54F7" w:rsidRPr="00F943EF" w:rsidRDefault="00DB54F7" w:rsidP="00F943EF">
      <w:pPr>
        <w:pStyle w:val="ListParagraph"/>
        <w:numPr>
          <w:ilvl w:val="0"/>
          <w:numId w:val="14"/>
        </w:numPr>
        <w:rPr>
          <w:rFonts w:cstheme="minorHAnsi"/>
        </w:rPr>
      </w:pPr>
      <w:r w:rsidRPr="00F943EF">
        <w:rPr>
          <w:rFonts w:cstheme="minorHAnsi"/>
        </w:rPr>
        <w:t>Demo:</w:t>
      </w:r>
      <w:r w:rsidR="00F943EF" w:rsidRPr="00F943EF">
        <w:rPr>
          <w:rFonts w:cstheme="minorHAnsi"/>
        </w:rPr>
        <w:t xml:space="preserve"> </w:t>
      </w:r>
      <w:hyperlink r:id="rId14" w:history="1">
        <w:r w:rsidR="00F943EF" w:rsidRPr="00F943EF">
          <w:rPr>
            <w:rStyle w:val="Hyperlink"/>
            <w:rFonts w:cstheme="minorHAnsi"/>
          </w:rPr>
          <w:t>https://www.youtube.com/watch?v=KjlkAVJzxIQ&amp;feature=youtu.be</w:t>
        </w:r>
      </w:hyperlink>
    </w:p>
    <w:p w14:paraId="5CE994A0" w14:textId="311B4460" w:rsidR="00D413F9" w:rsidRDefault="00E4260F" w:rsidP="00513EFC">
      <w:pPr>
        <w:pStyle w:val="Heading2"/>
        <w:rPr>
          <w:rStyle w:val="Emphasis"/>
        </w:rPr>
      </w:pPr>
      <w:r w:rsidRPr="00E4260F">
        <w:t>Portfolio Website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E4260F">
        <w:rPr>
          <w:rStyle w:val="Emphasis"/>
        </w:rPr>
        <w:t>HTML</w:t>
      </w:r>
      <w:r w:rsidR="00DB54F7">
        <w:rPr>
          <w:rStyle w:val="Emphasis"/>
        </w:rPr>
        <w:t>,</w:t>
      </w:r>
      <w:r w:rsidR="00297094">
        <w:rPr>
          <w:rStyle w:val="Emphasis"/>
        </w:rPr>
        <w:t xml:space="preserve"> </w:t>
      </w:r>
      <w:r w:rsidRPr="00E4260F">
        <w:rPr>
          <w:rStyle w:val="Emphasis"/>
        </w:rPr>
        <w:t>CSS</w:t>
      </w:r>
      <w:r w:rsidR="00DB54F7">
        <w:rPr>
          <w:rStyle w:val="Emphasis"/>
        </w:rPr>
        <w:t>,</w:t>
      </w:r>
      <w:r w:rsidR="00DB54F7" w:rsidRPr="00DB54F7">
        <w:rPr>
          <w:rStyle w:val="Emphasis"/>
        </w:rPr>
        <w:t xml:space="preserve"> </w:t>
      </w:r>
      <w:r w:rsidR="00DB54F7" w:rsidRPr="00E4260F">
        <w:rPr>
          <w:rStyle w:val="Emphasis"/>
        </w:rPr>
        <w:t>A</w:t>
      </w:r>
      <w:r w:rsidR="00DB54F7">
        <w:rPr>
          <w:rStyle w:val="Emphasis"/>
        </w:rPr>
        <w:t>mazon Web-service</w:t>
      </w:r>
    </w:p>
    <w:p w14:paraId="07F79891" w14:textId="77777777" w:rsidR="00DB54F7" w:rsidRPr="00DB54F7" w:rsidRDefault="00DB54F7" w:rsidP="00513EFC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Personal Portfolio.</w:t>
      </w:r>
    </w:p>
    <w:p w14:paraId="40A4AF5E" w14:textId="77777777" w:rsidR="00DB54F7" w:rsidRPr="00F943EF" w:rsidRDefault="00DB54F7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Style w:val="Hyperlink"/>
          <w:rFonts w:cstheme="minorHAnsi"/>
          <w:bCs/>
          <w:color w:val="595959" w:themeColor="text1" w:themeTint="A6"/>
          <w:u w:val="none"/>
          <w:lang w:val="en"/>
        </w:rPr>
      </w:pPr>
      <w:r w:rsidRPr="00F943EF">
        <w:rPr>
          <w:rFonts w:cstheme="minorHAnsi"/>
        </w:rPr>
        <w:t xml:space="preserve">GitHub: </w:t>
      </w:r>
      <w:hyperlink r:id="rId15" w:history="1">
        <w:r w:rsidRPr="00F943EF">
          <w:rPr>
            <w:rStyle w:val="Hyperlink"/>
            <w:rFonts w:cstheme="minorHAnsi"/>
            <w:bCs/>
            <w:lang w:val="en"/>
          </w:rPr>
          <w:t>MichaelJohnWatters/PortfolioWebsite</w:t>
        </w:r>
      </w:hyperlink>
    </w:p>
    <w:p w14:paraId="08E887F0" w14:textId="30FEB859" w:rsidR="00DB54F7" w:rsidRPr="00F943EF" w:rsidRDefault="00F943EF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F943EF">
        <w:rPr>
          <w:rFonts w:cstheme="minorHAnsi"/>
          <w:bCs/>
          <w:lang w:val="en"/>
        </w:rPr>
        <w:t xml:space="preserve">View: </w:t>
      </w:r>
      <w:hyperlink r:id="rId16" w:history="1">
        <w:r w:rsidRPr="00F943EF">
          <w:rPr>
            <w:rStyle w:val="Hyperlink"/>
            <w:rFonts w:cstheme="minorHAnsi"/>
            <w:bCs/>
            <w:lang w:val="en"/>
          </w:rPr>
          <w:t>www.michaeljohnwatters.co.uk</w:t>
        </w:r>
      </w:hyperlink>
    </w:p>
    <w:p w14:paraId="5BB3AD0C" w14:textId="77777777" w:rsidR="00D413F9" w:rsidRPr="00D413F9" w:rsidRDefault="00DB54F7" w:rsidP="00D413F9">
      <w:r>
        <w:t xml:space="preserve">More Projects @ </w:t>
      </w:r>
      <w:hyperlink r:id="rId17" w:history="1">
        <w:r w:rsidRPr="002E4732">
          <w:rPr>
            <w:rStyle w:val="Hyperlink"/>
            <w:rFonts w:asciiTheme="majorHAnsi" w:hAnsiTheme="majorHAnsi"/>
          </w:rPr>
          <w:t>www.michaeljohnwatters.co.uk</w:t>
        </w:r>
      </w:hyperlink>
    </w:p>
    <w:p w14:paraId="17027B4E" w14:textId="77777777" w:rsidR="00CF3939" w:rsidRDefault="00CA4766" w:rsidP="00CF3939">
      <w:pPr>
        <w:pStyle w:val="Heading1"/>
      </w:pPr>
      <w:r>
        <w:t>Education</w:t>
      </w:r>
    </w:p>
    <w:p w14:paraId="55411FEC" w14:textId="77777777" w:rsidR="00CF3939" w:rsidRPr="00D413F9" w:rsidRDefault="00CF3939" w:rsidP="00CF3939">
      <w:pPr>
        <w:pStyle w:val="Heading3"/>
      </w:pPr>
      <w:r w:rsidRPr="00D413F9">
        <w:t xml:space="preserve"> </w:t>
      </w:r>
      <w:r w:rsidR="00FD7A78">
        <w:t>2017 to current.</w:t>
      </w:r>
    </w:p>
    <w:p w14:paraId="3E72909A" w14:textId="77777777" w:rsidR="002A1BD3" w:rsidRPr="002A1BD3" w:rsidRDefault="00DB54F7" w:rsidP="00CF3939">
      <w:pPr>
        <w:pStyle w:val="Heading2"/>
        <w:rPr>
          <w:iCs/>
          <w:color w:val="595959" w:themeColor="text1" w:themeTint="A6"/>
        </w:rPr>
      </w:pPr>
      <w:r>
        <w:t>Software Engineering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 xml:space="preserve">Belfast Metropolitan </w:t>
      </w:r>
      <w:r w:rsidR="00FD7A78">
        <w:rPr>
          <w:rStyle w:val="Emphasis"/>
        </w:rPr>
        <w:t xml:space="preserve">College </w:t>
      </w:r>
    </w:p>
    <w:p w14:paraId="0DC081FD" w14:textId="11F0FEB0" w:rsidR="00D076C7" w:rsidRDefault="002A1BD3" w:rsidP="002A1BD3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sz w:val="18"/>
          <w:szCs w:val="18"/>
          <w:lang w:val="en"/>
        </w:rPr>
      </w:pPr>
      <w:r w:rsidRPr="002A1BD3">
        <w:rPr>
          <w:rFonts w:cstheme="minorHAnsi"/>
          <w:bCs/>
          <w:sz w:val="18"/>
          <w:szCs w:val="18"/>
          <w:lang w:val="en"/>
        </w:rPr>
        <w:t>First Year Results: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076C7" w14:paraId="355309E6" w14:textId="77777777" w:rsidTr="004B6F18">
        <w:trPr>
          <w:trHeight w:hRule="exact" w:val="284"/>
        </w:trPr>
        <w:tc>
          <w:tcPr>
            <w:tcW w:w="4680" w:type="dxa"/>
          </w:tcPr>
          <w:p w14:paraId="4A98B543" w14:textId="21834827" w:rsidR="00D076C7" w:rsidRPr="007A59A5" w:rsidRDefault="00D076C7" w:rsidP="005F57F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1 - 81%</w:t>
            </w:r>
          </w:p>
        </w:tc>
        <w:tc>
          <w:tcPr>
            <w:tcW w:w="4680" w:type="dxa"/>
          </w:tcPr>
          <w:p w14:paraId="5F6EB643" w14:textId="04240BC7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Hardware and operating systems - 94%</w:t>
            </w:r>
          </w:p>
        </w:tc>
      </w:tr>
      <w:tr w:rsidR="00D076C7" w14:paraId="021E7B63" w14:textId="77777777" w:rsidTr="004B6F18">
        <w:trPr>
          <w:trHeight w:hRule="exact" w:val="284"/>
        </w:trPr>
        <w:tc>
          <w:tcPr>
            <w:tcW w:w="4680" w:type="dxa"/>
          </w:tcPr>
          <w:p w14:paraId="4DAF8310" w14:textId="023CBF5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1 - 93%</w:t>
            </w:r>
          </w:p>
        </w:tc>
        <w:tc>
          <w:tcPr>
            <w:tcW w:w="4680" w:type="dxa"/>
          </w:tcPr>
          <w:p w14:paraId="6143D3BA" w14:textId="1BF8DF4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2 - 83%</w:t>
            </w:r>
          </w:p>
        </w:tc>
      </w:tr>
      <w:tr w:rsidR="00D076C7" w14:paraId="21F305A7" w14:textId="77777777" w:rsidTr="004B6F18">
        <w:trPr>
          <w:trHeight w:hRule="exact" w:val="284"/>
        </w:trPr>
        <w:tc>
          <w:tcPr>
            <w:tcW w:w="4680" w:type="dxa"/>
          </w:tcPr>
          <w:p w14:paraId="66703F42" w14:textId="2CB4391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Web Programming 1 - 80%</w:t>
            </w:r>
          </w:p>
        </w:tc>
        <w:tc>
          <w:tcPr>
            <w:tcW w:w="4680" w:type="dxa"/>
          </w:tcPr>
          <w:p w14:paraId="7B37ACF4" w14:textId="1BEFE1E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2 - 87%</w:t>
            </w:r>
          </w:p>
        </w:tc>
      </w:tr>
      <w:tr w:rsidR="00D076C7" w14:paraId="49A5923F" w14:textId="77777777" w:rsidTr="004B6F18">
        <w:trPr>
          <w:trHeight w:hRule="exact" w:val="284"/>
        </w:trPr>
        <w:tc>
          <w:tcPr>
            <w:tcW w:w="4680" w:type="dxa"/>
          </w:tcPr>
          <w:p w14:paraId="032C98A3" w14:textId="55F460C1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MTA: Database Fundamentals - 92%</w:t>
            </w:r>
          </w:p>
        </w:tc>
        <w:tc>
          <w:tcPr>
            <w:tcW w:w="4680" w:type="dxa"/>
          </w:tcPr>
          <w:p w14:paraId="1C51DB14" w14:textId="30DCA97A" w:rsidR="00D076C7" w:rsidRPr="007A59A5" w:rsidRDefault="00D076C7" w:rsidP="00D076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Employability and Enterprise - 87%</w:t>
            </w:r>
          </w:p>
          <w:p w14:paraId="60E844D5" w14:textId="77777777" w:rsidR="00D076C7" w:rsidRPr="007A59A5" w:rsidRDefault="00D076C7" w:rsidP="005F57F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0CF09F7" w14:textId="67CDC089" w:rsidR="00CF3939" w:rsidRPr="00D413F9" w:rsidRDefault="00FD7A78" w:rsidP="00CF3939">
      <w:pPr>
        <w:pStyle w:val="Heading3"/>
      </w:pPr>
      <w:r>
        <w:lastRenderedPageBreak/>
        <w:t>2012-2014.</w:t>
      </w:r>
    </w:p>
    <w:p w14:paraId="61BE25B7" w14:textId="77777777" w:rsidR="00CF3939" w:rsidRPr="00513EFC" w:rsidRDefault="00FD7A78" w:rsidP="00CF3939">
      <w:pPr>
        <w:pStyle w:val="Heading2"/>
      </w:pPr>
      <w:r>
        <w:t>Biological Sciences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>Queen’s University Belfast</w:t>
      </w:r>
    </w:p>
    <w:p w14:paraId="56B9C747" w14:textId="47113DC3" w:rsidR="00CF3939" w:rsidRDefault="00F943EF" w:rsidP="00CF3939">
      <w:r>
        <w:t>2 Years of Study. With 1 year on placement at Agri-food and Bioscience Institute.</w:t>
      </w:r>
    </w:p>
    <w:p w14:paraId="4456953C" w14:textId="00C21FFF" w:rsidR="00F943EF" w:rsidRPr="00D413F9" w:rsidRDefault="00F943EF" w:rsidP="00F943EF">
      <w:pPr>
        <w:pStyle w:val="Heading3"/>
      </w:pPr>
      <w:r>
        <w:t>201</w:t>
      </w:r>
      <w:r w:rsidR="006C0365">
        <w:t>0</w:t>
      </w:r>
      <w:r>
        <w:t>-201</w:t>
      </w:r>
      <w:r w:rsidR="006C0365">
        <w:t>2</w:t>
      </w:r>
      <w:r>
        <w:t>.</w:t>
      </w:r>
    </w:p>
    <w:p w14:paraId="48A7E6A7" w14:textId="4295920B" w:rsidR="00F943EF" w:rsidRPr="00513EFC" w:rsidRDefault="00F943EF" w:rsidP="00F943EF">
      <w:pPr>
        <w:pStyle w:val="Heading2"/>
      </w:pPr>
      <w:r>
        <w:t>A-Levels /</w:t>
      </w:r>
      <w:r w:rsidRPr="00513EFC">
        <w:t xml:space="preserve"> </w:t>
      </w:r>
      <w:r>
        <w:rPr>
          <w:rStyle w:val="Emphasis"/>
        </w:rPr>
        <w:t>Royal Belfast Academical Institution</w:t>
      </w:r>
    </w:p>
    <w:p w14:paraId="7B7B4D6F" w14:textId="4FC5E013" w:rsidR="00F943EF" w:rsidRPr="00D413F9" w:rsidRDefault="00F943EF" w:rsidP="00CF3939">
      <w:r>
        <w:t>AAB - Biology, Geography History. 8 GCSES A-C including Math’s and English.</w:t>
      </w:r>
    </w:p>
    <w:p w14:paraId="301EDAEA" w14:textId="0330E92D" w:rsidR="0070237E" w:rsidRDefault="00F943EF" w:rsidP="00725CB5">
      <w:pPr>
        <w:pStyle w:val="Heading1"/>
      </w:pPr>
      <w:r>
        <w:t xml:space="preserve">Work </w:t>
      </w:r>
      <w:r w:rsidR="008D00B4">
        <w:t>Experience</w:t>
      </w:r>
    </w:p>
    <w:p w14:paraId="2AC120F8" w14:textId="3736C50D" w:rsidR="0070237E" w:rsidRDefault="00F943EF" w:rsidP="0070237E">
      <w:pPr>
        <w:pStyle w:val="Heading3"/>
      </w:pPr>
      <w:r>
        <w:t>2015 to Presant</w:t>
      </w:r>
    </w:p>
    <w:p w14:paraId="4E1A9B64" w14:textId="67F02F35" w:rsidR="0070237E" w:rsidRPr="00513EFC" w:rsidRDefault="00F943EF" w:rsidP="00513EFC">
      <w:pPr>
        <w:pStyle w:val="Heading2"/>
      </w:pPr>
      <w:r>
        <w:t xml:space="preserve">Sensory Evaluation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Agri-food and Bioscience Institute</w:t>
      </w:r>
    </w:p>
    <w:p w14:paraId="6C05364D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Creation of non-subjective and descriptive wording to be used to describe food products.</w:t>
      </w:r>
    </w:p>
    <w:p w14:paraId="1F011CCA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Evaluation of food samples, using a ranged scoring system.</w:t>
      </w:r>
    </w:p>
    <w:p w14:paraId="32BC8EFE" w14:textId="4DCE3BEE" w:rsidR="0070237E" w:rsidRDefault="001D3811" w:rsidP="0070237E">
      <w:pPr>
        <w:pStyle w:val="Heading3"/>
      </w:pPr>
      <w:r>
        <w:t>2014-2015</w:t>
      </w:r>
    </w:p>
    <w:p w14:paraId="06C6703B" w14:textId="60BB603A" w:rsidR="0070237E" w:rsidRDefault="00F943EF" w:rsidP="0070237E">
      <w:pPr>
        <w:pStyle w:val="Heading2"/>
      </w:pPr>
      <w:r>
        <w:t>Student Lab Assistant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Agri-food and Bioscience Institute</w:t>
      </w:r>
    </w:p>
    <w:p w14:paraId="3014282F" w14:textId="09587F75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Legal documentation of work.</w:t>
      </w:r>
    </w:p>
    <w:p w14:paraId="10566FD7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Field sampling of commercial businesses.</w:t>
      </w:r>
    </w:p>
    <w:p w14:paraId="5F0D39A2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Routine microbiological testing.</w:t>
      </w:r>
    </w:p>
    <w:p w14:paraId="05CC45A1" w14:textId="5B5060B4" w:rsidR="0070237E" w:rsidRDefault="004038F7" w:rsidP="007023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Research into the effect of antimicrobials on meat products.</w:t>
      </w:r>
    </w:p>
    <w:p w14:paraId="58D75BF7" w14:textId="5BA3320B" w:rsidR="004038F7" w:rsidRDefault="004038F7" w:rsidP="004038F7">
      <w:pPr>
        <w:pStyle w:val="Heading3"/>
      </w:pPr>
      <w:r>
        <w:t>2015-2017</w:t>
      </w:r>
    </w:p>
    <w:p w14:paraId="58F00299" w14:textId="3ABFE35A" w:rsidR="004038F7" w:rsidRDefault="004038F7" w:rsidP="004038F7">
      <w:pPr>
        <w:pStyle w:val="Heading2"/>
      </w:pPr>
      <w:r>
        <w:t xml:space="preserve">Kitchen Assistant / </w:t>
      </w:r>
      <w:r>
        <w:rPr>
          <w:rStyle w:val="Emphasis"/>
        </w:rPr>
        <w:t>Forest Side</w:t>
      </w:r>
      <w:r w:rsidR="00E2215F">
        <w:rPr>
          <w:rStyle w:val="Emphasis"/>
        </w:rPr>
        <w:t>,</w:t>
      </w:r>
      <w:r>
        <w:rPr>
          <w:rStyle w:val="Emphasis"/>
        </w:rPr>
        <w:t xml:space="preserve"> Belfast Cookery School</w:t>
      </w:r>
    </w:p>
    <w:p w14:paraId="0E2084AB" w14:textId="67FE3A8B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General cleaning and dish washing.</w:t>
      </w:r>
    </w:p>
    <w:p w14:paraId="108E4D12" w14:textId="77777777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Greeting and dealing with customers</w:t>
      </w:r>
    </w:p>
    <w:p w14:paraId="359AB4BB" w14:textId="42E34A63" w:rsidR="004038F7" w:rsidRPr="00E2215F" w:rsidRDefault="004038F7" w:rsidP="00E221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Preparation raw and cooked foods.</w:t>
      </w:r>
    </w:p>
    <w:p w14:paraId="0897DBD4" w14:textId="4748628C" w:rsidR="00434074" w:rsidRPr="004038F7" w:rsidRDefault="004038F7" w:rsidP="00434074">
      <w:pPr>
        <w:pStyle w:val="Heading1"/>
        <w:rPr>
          <w:color w:val="017A8E" w:themeColor="accent3"/>
          <w:sz w:val="32"/>
        </w:rPr>
      </w:pPr>
      <w:r w:rsidRPr="004038F7">
        <w:rPr>
          <w:color w:val="017A8E" w:themeColor="accent3"/>
          <w:sz w:val="32"/>
        </w:rPr>
        <w:t>References</w:t>
      </w:r>
    </w:p>
    <w:p w14:paraId="4E90AB2E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Paddy Mooney</w:t>
      </w:r>
    </w:p>
    <w:p w14:paraId="1F03E040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Course Co-Ordinator</w:t>
      </w:r>
    </w:p>
    <w:p w14:paraId="72BEB73C" w14:textId="77777777" w:rsidR="004038F7" w:rsidRPr="004038F7" w:rsidRDefault="004038F7" w:rsidP="004038F7">
      <w:pPr>
        <w:shd w:val="clear" w:color="auto" w:fill="FFFFFF"/>
        <w:rPr>
          <w:rFonts w:eastAsia="Times New Roman" w:cstheme="minorHAnsi"/>
          <w:lang w:eastAsia="en-GB"/>
        </w:rPr>
      </w:pPr>
      <w:r w:rsidRPr="004038F7">
        <w:rPr>
          <w:rFonts w:cstheme="minorHAnsi"/>
          <w:lang w:val="en"/>
        </w:rPr>
        <w:t>Address:</w:t>
      </w:r>
      <w:r w:rsidRPr="004038F7">
        <w:rPr>
          <w:rFonts w:cstheme="minorHAnsi"/>
        </w:rPr>
        <w:t xml:space="preserve"> </w:t>
      </w:r>
      <w:r w:rsidRPr="004038F7">
        <w:rPr>
          <w:rFonts w:eastAsia="Times New Roman" w:cstheme="minorHAnsi"/>
          <w:lang w:eastAsia="en-GB"/>
        </w:rPr>
        <w:t>Belfast Metropolitan College,125-153 Millfield, Belfast BT1 1HS</w:t>
      </w:r>
    </w:p>
    <w:p w14:paraId="04609653" w14:textId="0873A9B9" w:rsidR="00E2215F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color w:val="036181" w:themeColor="hyperlink"/>
          <w:u w:val="single"/>
          <w:lang w:val="en"/>
        </w:rPr>
      </w:pPr>
      <w:r w:rsidRPr="004038F7">
        <w:rPr>
          <w:rFonts w:cstheme="minorHAnsi"/>
          <w:lang w:val="en"/>
        </w:rPr>
        <w:t>Email:</w:t>
      </w:r>
      <w:r w:rsidRPr="004038F7">
        <w:rPr>
          <w:rFonts w:cstheme="minorHAnsi"/>
        </w:rPr>
        <w:t xml:space="preserve">  </w:t>
      </w:r>
      <w:hyperlink r:id="rId18" w:history="1">
        <w:r w:rsidRPr="004038F7">
          <w:rPr>
            <w:rStyle w:val="Hyperlink"/>
            <w:rFonts w:cstheme="minorHAnsi"/>
            <w:lang w:val="en"/>
          </w:rPr>
          <w:t>PMooney@belfastmet.ac.uk</w:t>
        </w:r>
      </w:hyperlink>
    </w:p>
    <w:p w14:paraId="2448FEBB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Dr. Mark Linton</w:t>
      </w:r>
    </w:p>
    <w:p w14:paraId="1F6112F8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Laboratory Manager</w:t>
      </w:r>
    </w:p>
    <w:p w14:paraId="6A216F0F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Work Address: Agri-Food and Biosciences Institute, 18a </w:t>
      </w:r>
      <w:proofErr w:type="spellStart"/>
      <w:r w:rsidRPr="004038F7">
        <w:rPr>
          <w:rFonts w:cstheme="minorHAnsi"/>
          <w:lang w:val="en"/>
        </w:rPr>
        <w:t>Newforge</w:t>
      </w:r>
      <w:proofErr w:type="spellEnd"/>
      <w:r w:rsidRPr="004038F7">
        <w:rPr>
          <w:rFonts w:cstheme="minorHAnsi"/>
          <w:lang w:val="en"/>
        </w:rPr>
        <w:t xml:space="preserve"> Lane, Belfast, County Antrim, BT9 5PX</w:t>
      </w:r>
    </w:p>
    <w:p w14:paraId="44D8F92E" w14:textId="14AA379A" w:rsidR="00BC7376" w:rsidRPr="00F0476E" w:rsidRDefault="004038F7" w:rsidP="00F0476E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Email: </w:t>
      </w:r>
      <w:hyperlink r:id="rId19" w:history="1">
        <w:r w:rsidRPr="004038F7">
          <w:rPr>
            <w:rStyle w:val="Hyperlink"/>
            <w:rFonts w:cstheme="minorHAnsi"/>
            <w:lang w:val="en"/>
          </w:rPr>
          <w:t>Mark.Linton@afbini.gov.uk</w:t>
        </w:r>
      </w:hyperlink>
    </w:p>
    <w:sectPr w:rsidR="00BC7376" w:rsidRPr="00F0476E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3E7F7" w14:textId="77777777" w:rsidR="000C3C99" w:rsidRDefault="000C3C99" w:rsidP="00725803">
      <w:pPr>
        <w:spacing w:after="0"/>
      </w:pPr>
      <w:r>
        <w:separator/>
      </w:r>
    </w:p>
  </w:endnote>
  <w:endnote w:type="continuationSeparator" w:id="0">
    <w:p w14:paraId="22922BFC" w14:textId="77777777" w:rsidR="000C3C99" w:rsidRDefault="000C3C9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63E6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A3FF" w14:textId="77777777" w:rsidR="000C3C99" w:rsidRDefault="000C3C99" w:rsidP="00725803">
      <w:pPr>
        <w:spacing w:after="0"/>
      </w:pPr>
      <w:r>
        <w:separator/>
      </w:r>
    </w:p>
  </w:footnote>
  <w:footnote w:type="continuationSeparator" w:id="0">
    <w:p w14:paraId="10FE5F7E" w14:textId="77777777" w:rsidR="000C3C99" w:rsidRDefault="000C3C9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C348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A5CB8"/>
    <w:multiLevelType w:val="hybridMultilevel"/>
    <w:tmpl w:val="6F60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E5DC7"/>
    <w:multiLevelType w:val="hybridMultilevel"/>
    <w:tmpl w:val="BF44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A6404"/>
    <w:multiLevelType w:val="hybridMultilevel"/>
    <w:tmpl w:val="9588F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893"/>
    <w:multiLevelType w:val="hybridMultilevel"/>
    <w:tmpl w:val="FCE8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41D30"/>
    <w:multiLevelType w:val="hybridMultilevel"/>
    <w:tmpl w:val="169C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9534E4"/>
    <w:multiLevelType w:val="hybridMultilevel"/>
    <w:tmpl w:val="C008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4875"/>
    <w:multiLevelType w:val="hybridMultilevel"/>
    <w:tmpl w:val="E6F01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0E06"/>
    <w:multiLevelType w:val="hybridMultilevel"/>
    <w:tmpl w:val="39FCF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7"/>
  </w:num>
  <w:num w:numId="16">
    <w:abstractNumId w:val="11"/>
  </w:num>
  <w:num w:numId="17">
    <w:abstractNumId w:val="16"/>
  </w:num>
  <w:num w:numId="18">
    <w:abstractNumId w:val="1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E"/>
    <w:rsid w:val="00003B05"/>
    <w:rsid w:val="00025E77"/>
    <w:rsid w:val="00027312"/>
    <w:rsid w:val="000645F2"/>
    <w:rsid w:val="00082F03"/>
    <w:rsid w:val="000835A0"/>
    <w:rsid w:val="000934A2"/>
    <w:rsid w:val="000C3C99"/>
    <w:rsid w:val="00116B75"/>
    <w:rsid w:val="00176173"/>
    <w:rsid w:val="001B0955"/>
    <w:rsid w:val="001D3811"/>
    <w:rsid w:val="001F3CD2"/>
    <w:rsid w:val="001F5670"/>
    <w:rsid w:val="00227784"/>
    <w:rsid w:val="0023705D"/>
    <w:rsid w:val="00250A31"/>
    <w:rsid w:val="00251C13"/>
    <w:rsid w:val="00282922"/>
    <w:rsid w:val="002922D0"/>
    <w:rsid w:val="00297094"/>
    <w:rsid w:val="002975B1"/>
    <w:rsid w:val="002A1BD3"/>
    <w:rsid w:val="002E7C68"/>
    <w:rsid w:val="00340B03"/>
    <w:rsid w:val="00380AE7"/>
    <w:rsid w:val="003A6943"/>
    <w:rsid w:val="003C21D4"/>
    <w:rsid w:val="003D0B29"/>
    <w:rsid w:val="003F5D38"/>
    <w:rsid w:val="004038F7"/>
    <w:rsid w:val="00410BA2"/>
    <w:rsid w:val="00434074"/>
    <w:rsid w:val="00463C3B"/>
    <w:rsid w:val="004937AE"/>
    <w:rsid w:val="004B6F18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324F1"/>
    <w:rsid w:val="00646BA2"/>
    <w:rsid w:val="00675EA0"/>
    <w:rsid w:val="006C0365"/>
    <w:rsid w:val="006C08A0"/>
    <w:rsid w:val="006C47D8"/>
    <w:rsid w:val="006D2D08"/>
    <w:rsid w:val="006D7879"/>
    <w:rsid w:val="006F26A2"/>
    <w:rsid w:val="0070237E"/>
    <w:rsid w:val="00725803"/>
    <w:rsid w:val="00725CB5"/>
    <w:rsid w:val="00727E30"/>
    <w:rsid w:val="007307A3"/>
    <w:rsid w:val="00752315"/>
    <w:rsid w:val="007A11B1"/>
    <w:rsid w:val="007A59A5"/>
    <w:rsid w:val="00857E6B"/>
    <w:rsid w:val="008968C4"/>
    <w:rsid w:val="008C0F49"/>
    <w:rsid w:val="008D00B4"/>
    <w:rsid w:val="008D7C1C"/>
    <w:rsid w:val="0092090E"/>
    <w:rsid w:val="0092291B"/>
    <w:rsid w:val="0093147B"/>
    <w:rsid w:val="00932D92"/>
    <w:rsid w:val="0095272C"/>
    <w:rsid w:val="00972024"/>
    <w:rsid w:val="009B2516"/>
    <w:rsid w:val="009C6D95"/>
    <w:rsid w:val="009F04D2"/>
    <w:rsid w:val="009F2BA7"/>
    <w:rsid w:val="009F6DA0"/>
    <w:rsid w:val="00A01182"/>
    <w:rsid w:val="00A45D36"/>
    <w:rsid w:val="00AD13CB"/>
    <w:rsid w:val="00AD3FD8"/>
    <w:rsid w:val="00B370A8"/>
    <w:rsid w:val="00B5567D"/>
    <w:rsid w:val="00BA4460"/>
    <w:rsid w:val="00BA617C"/>
    <w:rsid w:val="00BC7376"/>
    <w:rsid w:val="00BD669A"/>
    <w:rsid w:val="00C13F2B"/>
    <w:rsid w:val="00C43D65"/>
    <w:rsid w:val="00C84833"/>
    <w:rsid w:val="00C9044F"/>
    <w:rsid w:val="00CA4766"/>
    <w:rsid w:val="00CA7D90"/>
    <w:rsid w:val="00CD052B"/>
    <w:rsid w:val="00CF3939"/>
    <w:rsid w:val="00D076C7"/>
    <w:rsid w:val="00D2420D"/>
    <w:rsid w:val="00D30382"/>
    <w:rsid w:val="00D413F9"/>
    <w:rsid w:val="00D44E50"/>
    <w:rsid w:val="00D90060"/>
    <w:rsid w:val="00D92B95"/>
    <w:rsid w:val="00DB54F7"/>
    <w:rsid w:val="00E03F71"/>
    <w:rsid w:val="00E04A31"/>
    <w:rsid w:val="00E154B5"/>
    <w:rsid w:val="00E2215F"/>
    <w:rsid w:val="00E232F0"/>
    <w:rsid w:val="00E4260F"/>
    <w:rsid w:val="00E52791"/>
    <w:rsid w:val="00E83195"/>
    <w:rsid w:val="00EA1095"/>
    <w:rsid w:val="00F00A4F"/>
    <w:rsid w:val="00F0476E"/>
    <w:rsid w:val="00F121D0"/>
    <w:rsid w:val="00F33CD8"/>
    <w:rsid w:val="00F35BE5"/>
    <w:rsid w:val="00F6758E"/>
    <w:rsid w:val="00F943EF"/>
    <w:rsid w:val="00FD1DE2"/>
    <w:rsid w:val="00FD7A78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9AED"/>
  <w15:chartTrackingRefBased/>
  <w15:docId w15:val="{B5082A25-971C-4235-B28E-CE508B7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F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chaelJohnWatters/SQL-Insert-Generator" TargetMode="External"/><Relationship Id="rId18" Type="http://schemas.openxmlformats.org/officeDocument/2006/relationships/hyperlink" Target="mailto:PMooney@belfastmet.ac.uk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jwatters@outlook.com" TargetMode="External"/><Relationship Id="rId17" Type="http://schemas.openxmlformats.org/officeDocument/2006/relationships/hyperlink" Target="http://www.michaeljohnwatters.co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www.michaeljohnwatters.co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ichael-watters-b5043716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ichaelJohnWatters/PortfolioWebsi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chaelJohnWatters" TargetMode="External"/><Relationship Id="rId19" Type="http://schemas.openxmlformats.org/officeDocument/2006/relationships/hyperlink" Target="Mark.Linton@afbini.gov.uk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chaeljohnwatters.co.uk" TargetMode="External"/><Relationship Id="rId14" Type="http://schemas.openxmlformats.org/officeDocument/2006/relationships/hyperlink" Target="https://www.youtube.com/watch?v=KjlkAVJzxIQ&amp;feature=youtu.b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wa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8037C0152E45BAB916639568AC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B4FC-C108-40BB-9959-4137A7015076}"/>
      </w:docPartPr>
      <w:docPartBody>
        <w:p w:rsidR="004C0B1E" w:rsidRDefault="00A37465">
          <w:pPr>
            <w:pStyle w:val="D38037C0152E45BAB916639568AC216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2E"/>
    <w:rsid w:val="001F18CF"/>
    <w:rsid w:val="004618CA"/>
    <w:rsid w:val="004C0B1E"/>
    <w:rsid w:val="00642F2E"/>
    <w:rsid w:val="00A37465"/>
    <w:rsid w:val="00AD22D3"/>
    <w:rsid w:val="00C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F5E76D61F4A9D9B87E2453E384594">
    <w:name w:val="925F5E76D61F4A9D9B87E2453E384594"/>
  </w:style>
  <w:style w:type="paragraph" w:customStyle="1" w:styleId="06A97FC0172141C290B771BAF5DFF93B">
    <w:name w:val="06A97FC0172141C290B771BAF5DFF93B"/>
  </w:style>
  <w:style w:type="paragraph" w:customStyle="1" w:styleId="CA37CD5A123B4AF583FE9D2F47E2D820">
    <w:name w:val="CA37CD5A123B4AF583FE9D2F47E2D820"/>
  </w:style>
  <w:style w:type="paragraph" w:customStyle="1" w:styleId="C98EE13F31FF460DABAC5455E3EA0625">
    <w:name w:val="C98EE13F31FF460DABAC5455E3EA0625"/>
  </w:style>
  <w:style w:type="paragraph" w:customStyle="1" w:styleId="E01E5C5D924D4F67883E476CC14870D7">
    <w:name w:val="E01E5C5D924D4F67883E476CC14870D7"/>
  </w:style>
  <w:style w:type="paragraph" w:customStyle="1" w:styleId="0EBDEB75288B4D1B91543838D01F0E85">
    <w:name w:val="0EBDEB75288B4D1B91543838D01F0E85"/>
  </w:style>
  <w:style w:type="paragraph" w:customStyle="1" w:styleId="0889319DA9AE4AEA902966ECADEBC8DF">
    <w:name w:val="0889319DA9AE4AEA902966ECADEBC8DF"/>
  </w:style>
  <w:style w:type="paragraph" w:customStyle="1" w:styleId="47116107C00E47A28A2AF4C6B3FACB77">
    <w:name w:val="47116107C00E47A28A2AF4C6B3FACB77"/>
  </w:style>
  <w:style w:type="paragraph" w:customStyle="1" w:styleId="D38037C0152E45BAB916639568AC216B">
    <w:name w:val="D38037C0152E45BAB916639568AC216B"/>
  </w:style>
  <w:style w:type="paragraph" w:customStyle="1" w:styleId="FC2E5805B86E4F8B832605094B0E2AEB">
    <w:name w:val="FC2E5805B86E4F8B832605094B0E2AEB"/>
  </w:style>
  <w:style w:type="paragraph" w:customStyle="1" w:styleId="2523584439E148EDBFCB9507C1177D46">
    <w:name w:val="2523584439E148EDBFCB9507C1177D46"/>
  </w:style>
  <w:style w:type="paragraph" w:customStyle="1" w:styleId="B79DC41092984CCAA8E74FA1918B3F28">
    <w:name w:val="B79DC41092984CCAA8E74FA1918B3F28"/>
  </w:style>
  <w:style w:type="paragraph" w:customStyle="1" w:styleId="1269A45DB3544441A77A13839C0EB782">
    <w:name w:val="1269A45DB3544441A77A13839C0EB782"/>
  </w:style>
  <w:style w:type="paragraph" w:customStyle="1" w:styleId="8B3E204968D3400D862EB70D0060B2A9">
    <w:name w:val="8B3E204968D3400D862EB70D0060B2A9"/>
  </w:style>
  <w:style w:type="paragraph" w:customStyle="1" w:styleId="196FDDA24EBE4D85BACE5D2AA681CB1A">
    <w:name w:val="196FDDA24EBE4D85BACE5D2AA681CB1A"/>
  </w:style>
  <w:style w:type="paragraph" w:customStyle="1" w:styleId="0951A3C16F1647DEB8A2CD1D553D8588">
    <w:name w:val="0951A3C16F1647DEB8A2CD1D553D8588"/>
  </w:style>
  <w:style w:type="paragraph" w:customStyle="1" w:styleId="039E804D7F5647CEA09816ECDE7615F5">
    <w:name w:val="039E804D7F5647CEA09816ECDE7615F5"/>
  </w:style>
  <w:style w:type="paragraph" w:customStyle="1" w:styleId="0CFE220783FD4601A4232B14E8524B90">
    <w:name w:val="0CFE220783FD4601A4232B14E8524B90"/>
  </w:style>
  <w:style w:type="character" w:styleId="Emphasis">
    <w:name w:val="Emphasis"/>
    <w:basedOn w:val="DefaultParagraphFont"/>
    <w:uiPriority w:val="20"/>
    <w:qFormat/>
    <w:rsid w:val="00642F2E"/>
    <w:rPr>
      <w:b w:val="0"/>
      <w:i w:val="0"/>
      <w:iCs/>
      <w:color w:val="595959" w:themeColor="text1" w:themeTint="A6"/>
    </w:rPr>
  </w:style>
  <w:style w:type="paragraph" w:customStyle="1" w:styleId="2ED276691C354FE680873CE02B0F57E1">
    <w:name w:val="2ED276691C354FE680873CE02B0F57E1"/>
  </w:style>
  <w:style w:type="paragraph" w:customStyle="1" w:styleId="25A7DE08887741979AD167837C833132">
    <w:name w:val="25A7DE08887741979AD167837C833132"/>
  </w:style>
  <w:style w:type="paragraph" w:customStyle="1" w:styleId="ACECD5DCE61946E0824F32B975FEA179">
    <w:name w:val="ACECD5DCE61946E0824F32B975FEA179"/>
  </w:style>
  <w:style w:type="paragraph" w:customStyle="1" w:styleId="45B09B3929CD456A9D75497518847DB9">
    <w:name w:val="45B09B3929CD456A9D75497518847DB9"/>
  </w:style>
  <w:style w:type="paragraph" w:customStyle="1" w:styleId="6D4EC55DFF184DD099D7581A51B9B549">
    <w:name w:val="6D4EC55DFF184DD099D7581A51B9B549"/>
  </w:style>
  <w:style w:type="paragraph" w:customStyle="1" w:styleId="B1A0E3E1411C4110B0ADA7C5E426EBB4">
    <w:name w:val="B1A0E3E1411C4110B0ADA7C5E426EBB4"/>
  </w:style>
  <w:style w:type="paragraph" w:customStyle="1" w:styleId="E4FBB49F4C22423FAD753A3DA3D7554D">
    <w:name w:val="E4FBB49F4C22423FAD753A3DA3D7554D"/>
  </w:style>
  <w:style w:type="paragraph" w:customStyle="1" w:styleId="3FAAB94C48B54F96916588612B24164A">
    <w:name w:val="3FAAB94C48B54F96916588612B24164A"/>
  </w:style>
  <w:style w:type="paragraph" w:customStyle="1" w:styleId="91982DBF7E404048A7CE4A42E1927EE8">
    <w:name w:val="91982DBF7E404048A7CE4A42E1927EE8"/>
  </w:style>
  <w:style w:type="paragraph" w:customStyle="1" w:styleId="F352C5198D114A5E9313DC1D1BED7A8A">
    <w:name w:val="F352C5198D114A5E9313DC1D1BED7A8A"/>
  </w:style>
  <w:style w:type="paragraph" w:customStyle="1" w:styleId="301B78D3A23B4467B69453EC36EC4AFF">
    <w:name w:val="301B78D3A23B4467B69453EC36EC4AFF"/>
  </w:style>
  <w:style w:type="paragraph" w:customStyle="1" w:styleId="2774284594A84AE7BD00D864A39CB3B4">
    <w:name w:val="2774284594A84AE7BD00D864A39CB3B4"/>
  </w:style>
  <w:style w:type="paragraph" w:customStyle="1" w:styleId="E99C8E240EB34D0782031447B5A1836A">
    <w:name w:val="E99C8E240EB34D0782031447B5A1836A"/>
  </w:style>
  <w:style w:type="paragraph" w:customStyle="1" w:styleId="442399407DDB42E5ACD1388BE47E3D40">
    <w:name w:val="442399407DDB42E5ACD1388BE47E3D40"/>
  </w:style>
  <w:style w:type="paragraph" w:customStyle="1" w:styleId="DE4770B5C6A14F6A843A71838162CC6A">
    <w:name w:val="DE4770B5C6A14F6A843A71838162CC6A"/>
  </w:style>
  <w:style w:type="paragraph" w:customStyle="1" w:styleId="979351DE882F40318FE65C922B9596DF">
    <w:name w:val="979351DE882F40318FE65C922B9596DF"/>
  </w:style>
  <w:style w:type="paragraph" w:customStyle="1" w:styleId="C093B0680FF340A686E04559A3ACECE6">
    <w:name w:val="C093B0680FF340A686E04559A3ACECE6"/>
  </w:style>
  <w:style w:type="paragraph" w:customStyle="1" w:styleId="3065163BF46449479DC212457890A889">
    <w:name w:val="3065163BF46449479DC212457890A889"/>
  </w:style>
  <w:style w:type="paragraph" w:customStyle="1" w:styleId="A588A3A853B746A28192E39AD6C1B424">
    <w:name w:val="A588A3A853B746A28192E39AD6C1B424"/>
  </w:style>
  <w:style w:type="paragraph" w:customStyle="1" w:styleId="20D5E21DF0D14B46A7868154A7D71397">
    <w:name w:val="20D5E21DF0D14B46A7868154A7D71397"/>
  </w:style>
  <w:style w:type="paragraph" w:customStyle="1" w:styleId="2461636F78C144F3ACC6C660DDE75A9E">
    <w:name w:val="2461636F78C144F3ACC6C660DDE75A9E"/>
    <w:rsid w:val="00642F2E"/>
  </w:style>
  <w:style w:type="paragraph" w:customStyle="1" w:styleId="67F553997AC448D1AA50A6ACB2C8E520">
    <w:name w:val="67F553997AC448D1AA50A6ACB2C8E520"/>
    <w:rsid w:val="00642F2E"/>
  </w:style>
  <w:style w:type="paragraph" w:customStyle="1" w:styleId="44297AB823E84E91B02E152BA0DD8044">
    <w:name w:val="44297AB823E84E91B02E152BA0DD8044"/>
    <w:rsid w:val="00642F2E"/>
  </w:style>
  <w:style w:type="paragraph" w:customStyle="1" w:styleId="1834F85BDB864D89A157E061D258CB7E">
    <w:name w:val="1834F85BDB864D89A157E061D258CB7E"/>
    <w:rsid w:val="00642F2E"/>
  </w:style>
  <w:style w:type="paragraph" w:customStyle="1" w:styleId="FDD93D01990F4FFC9C1DE0D084049CB1">
    <w:name w:val="FDD93D01990F4FFC9C1DE0D084049CB1"/>
    <w:rsid w:val="00642F2E"/>
  </w:style>
  <w:style w:type="paragraph" w:customStyle="1" w:styleId="2C52FE13B9B34D86992A4D70294BFE9B">
    <w:name w:val="2C52FE13B9B34D86992A4D70294BFE9B"/>
    <w:rsid w:val="00642F2E"/>
  </w:style>
  <w:style w:type="paragraph" w:customStyle="1" w:styleId="2FB67C2F4D014AF3BBC0173D23E05853">
    <w:name w:val="2FB67C2F4D014AF3BBC0173D23E05853"/>
    <w:rsid w:val="00642F2E"/>
  </w:style>
  <w:style w:type="paragraph" w:customStyle="1" w:styleId="A28A57EBB8634F509B3A97C540DB8447">
    <w:name w:val="A28A57EBB8634F509B3A97C540DB8447"/>
    <w:rsid w:val="00642F2E"/>
  </w:style>
  <w:style w:type="paragraph" w:customStyle="1" w:styleId="49BF651CDAD143EBA4DD419EE1EFE6C1">
    <w:name w:val="49BF651CDAD143EBA4DD419EE1EFE6C1"/>
    <w:rsid w:val="00642F2E"/>
  </w:style>
  <w:style w:type="paragraph" w:customStyle="1" w:styleId="EC5F5B8700F549FDBA85DAF0EBE9E4D2">
    <w:name w:val="EC5F5B8700F549FDBA85DAF0EBE9E4D2"/>
    <w:rsid w:val="00642F2E"/>
  </w:style>
  <w:style w:type="paragraph" w:customStyle="1" w:styleId="98C8C00FC9BF410F93D75BF56E323FFE">
    <w:name w:val="98C8C00FC9BF410F93D75BF56E323FFE"/>
    <w:rsid w:val="00642F2E"/>
  </w:style>
  <w:style w:type="paragraph" w:customStyle="1" w:styleId="A6751B14A20C4C798CC9DEBC51968B9A">
    <w:name w:val="A6751B14A20C4C798CC9DEBC51968B9A"/>
    <w:rsid w:val="00642F2E"/>
  </w:style>
  <w:style w:type="paragraph" w:customStyle="1" w:styleId="11D0F813C4C54297ADEE2F2565EC40AA">
    <w:name w:val="11D0F813C4C54297ADEE2F2565EC40AA"/>
    <w:rsid w:val="00642F2E"/>
  </w:style>
  <w:style w:type="paragraph" w:customStyle="1" w:styleId="A60017F414864A18B20D8C828ADF3CDC">
    <w:name w:val="A60017F414864A18B20D8C828ADF3CDC"/>
    <w:rsid w:val="00642F2E"/>
  </w:style>
  <w:style w:type="paragraph" w:customStyle="1" w:styleId="12D788052C024D1B9075DE34C79D7500">
    <w:name w:val="12D788052C024D1B9075DE34C79D7500"/>
    <w:rsid w:val="00642F2E"/>
  </w:style>
  <w:style w:type="paragraph" w:customStyle="1" w:styleId="DE38B0203F704663B3DC0FC73C9DB579">
    <w:name w:val="DE38B0203F704663B3DC0FC73C9DB579"/>
    <w:rsid w:val="00642F2E"/>
  </w:style>
  <w:style w:type="paragraph" w:customStyle="1" w:styleId="577A7ADDD5A1486FB63549DD25D90928">
    <w:name w:val="577A7ADDD5A1486FB63549DD25D90928"/>
    <w:rsid w:val="00642F2E"/>
  </w:style>
  <w:style w:type="paragraph" w:customStyle="1" w:styleId="40F90243096443E8A40E30E2D838E67A">
    <w:name w:val="40F90243096443E8A40E30E2D838E67A"/>
    <w:rsid w:val="00642F2E"/>
  </w:style>
  <w:style w:type="paragraph" w:customStyle="1" w:styleId="CE5A915E957B4D04B97E7D1B351DF766">
    <w:name w:val="CE5A915E957B4D04B97E7D1B351DF766"/>
    <w:rsid w:val="00642F2E"/>
  </w:style>
  <w:style w:type="paragraph" w:customStyle="1" w:styleId="3C37AE64F0694B7DB40C0A1BBC4C475F">
    <w:name w:val="3C37AE64F0694B7DB40C0A1BBC4C475F"/>
    <w:rsid w:val="00642F2E"/>
  </w:style>
  <w:style w:type="paragraph" w:customStyle="1" w:styleId="A3F911F4C60C424785257A23C5355964">
    <w:name w:val="A3F911F4C60C424785257A23C5355964"/>
    <w:rsid w:val="00642F2E"/>
  </w:style>
  <w:style w:type="paragraph" w:customStyle="1" w:styleId="7CA2506CCBC5428FA5A7172E491519EF">
    <w:name w:val="7CA2506CCBC5428FA5A7172E491519EF"/>
    <w:rsid w:val="00642F2E"/>
  </w:style>
  <w:style w:type="paragraph" w:customStyle="1" w:styleId="BF2C108BE2184CF79253472953B9C1CB">
    <w:name w:val="BF2C108BE2184CF79253472953B9C1CB"/>
    <w:rsid w:val="00642F2E"/>
  </w:style>
  <w:style w:type="paragraph" w:customStyle="1" w:styleId="A7BF42A4D3334B8B994928783BEEFFDE">
    <w:name w:val="A7BF42A4D3334B8B994928783BEEFFDE"/>
    <w:rsid w:val="00642F2E"/>
  </w:style>
  <w:style w:type="paragraph" w:customStyle="1" w:styleId="8D5CC60D31E343E9AB236636D12E7243">
    <w:name w:val="8D5CC60D31E343E9AB236636D12E7243"/>
    <w:rsid w:val="00642F2E"/>
  </w:style>
  <w:style w:type="paragraph" w:customStyle="1" w:styleId="AE89F10088D24E5783DC08D103733AEF">
    <w:name w:val="AE89F10088D24E5783DC08D103733AEF"/>
    <w:rsid w:val="00642F2E"/>
  </w:style>
  <w:style w:type="paragraph" w:customStyle="1" w:styleId="1997E92D6E90406183B3BC788041B936">
    <w:name w:val="1997E92D6E90406183B3BC788041B936"/>
    <w:rsid w:val="00642F2E"/>
  </w:style>
  <w:style w:type="paragraph" w:customStyle="1" w:styleId="44E02978596B481A99DEF12ACE61D972">
    <w:name w:val="44E02978596B481A99DEF12ACE61D972"/>
    <w:rsid w:val="00642F2E"/>
  </w:style>
  <w:style w:type="paragraph" w:customStyle="1" w:styleId="77DCC2896F514377B17248F5C00D48AE">
    <w:name w:val="77DCC2896F514377B17248F5C00D48AE"/>
    <w:rsid w:val="00642F2E"/>
  </w:style>
  <w:style w:type="paragraph" w:customStyle="1" w:styleId="C23EFADEA310432F93E45A0D0CA9FBCC">
    <w:name w:val="C23EFADEA310432F93E45A0D0CA9FBCC"/>
    <w:rsid w:val="00642F2E"/>
  </w:style>
  <w:style w:type="paragraph" w:customStyle="1" w:styleId="6BD32A94BB9A4D9195058D16350B0307">
    <w:name w:val="6BD32A94BB9A4D9195058D16350B0307"/>
    <w:rsid w:val="00642F2E"/>
  </w:style>
  <w:style w:type="paragraph" w:customStyle="1" w:styleId="7A36B26021F84033920DEE80E112BA5B">
    <w:name w:val="7A36B26021F84033920DEE80E112BA5B"/>
    <w:rsid w:val="00642F2E"/>
  </w:style>
  <w:style w:type="paragraph" w:customStyle="1" w:styleId="FCFACF12D56E4498A18A824296BEC877">
    <w:name w:val="FCFACF12D56E4498A18A824296BEC877"/>
    <w:rsid w:val="00642F2E"/>
  </w:style>
  <w:style w:type="paragraph" w:customStyle="1" w:styleId="29D9FE0DA24D455E9E7CBD1150FB4BAB">
    <w:name w:val="29D9FE0DA24D455E9E7CBD1150FB4BAB"/>
    <w:rsid w:val="00642F2E"/>
  </w:style>
  <w:style w:type="paragraph" w:customStyle="1" w:styleId="B8C537289950436781BFC58A63923042">
    <w:name w:val="B8C537289950436781BFC58A63923042"/>
    <w:rsid w:val="00642F2E"/>
  </w:style>
  <w:style w:type="paragraph" w:customStyle="1" w:styleId="DFC92B4011B44D6FAC6148C6DE3C7260">
    <w:name w:val="DFC92B4011B44D6FAC6148C6DE3C7260"/>
    <w:rsid w:val="00642F2E"/>
  </w:style>
  <w:style w:type="paragraph" w:customStyle="1" w:styleId="2D879D0ED05943C7A18768F77776CF78">
    <w:name w:val="2D879D0ED05943C7A18768F77776CF78"/>
    <w:rsid w:val="00642F2E"/>
  </w:style>
  <w:style w:type="paragraph" w:customStyle="1" w:styleId="29C39BC10A0C4604BD4A789CE2437379">
    <w:name w:val="29C39BC10A0C4604BD4A789CE2437379"/>
    <w:rsid w:val="00642F2E"/>
  </w:style>
  <w:style w:type="paragraph" w:customStyle="1" w:styleId="B6F60335343E4190A1E59F8FF865AD8F">
    <w:name w:val="B6F60335343E4190A1E59F8FF865AD8F"/>
    <w:rsid w:val="00642F2E"/>
  </w:style>
  <w:style w:type="paragraph" w:customStyle="1" w:styleId="6A8C9D0556FD4FB8B4BC4541C076B20F">
    <w:name w:val="6A8C9D0556FD4FB8B4BC4541C076B20F"/>
    <w:rsid w:val="00642F2E"/>
  </w:style>
  <w:style w:type="paragraph" w:customStyle="1" w:styleId="D17735AE02D945269290DEF105764EBD">
    <w:name w:val="D17735AE02D945269290DEF105764EBD"/>
    <w:rsid w:val="00642F2E"/>
  </w:style>
  <w:style w:type="paragraph" w:customStyle="1" w:styleId="711CD02595FF43A4B44F6046DAB8BC9E">
    <w:name w:val="711CD02595FF43A4B44F6046DAB8BC9E"/>
    <w:rsid w:val="00642F2E"/>
  </w:style>
  <w:style w:type="paragraph" w:customStyle="1" w:styleId="6A6DD98BD04942B0B797A5CA2F1BC71B">
    <w:name w:val="6A6DD98BD04942B0B797A5CA2F1BC71B"/>
    <w:rsid w:val="00642F2E"/>
  </w:style>
  <w:style w:type="paragraph" w:customStyle="1" w:styleId="E3C718EA3265414B9B69F9F5BBD1FD97">
    <w:name w:val="E3C718EA3265414B9B69F9F5BBD1FD97"/>
    <w:rsid w:val="00642F2E"/>
  </w:style>
  <w:style w:type="paragraph" w:customStyle="1" w:styleId="18C99D341E3B4D25B338E9A7275976B5">
    <w:name w:val="18C99D341E3B4D25B338E9A7275976B5"/>
    <w:rsid w:val="00642F2E"/>
  </w:style>
  <w:style w:type="paragraph" w:customStyle="1" w:styleId="E7FAC147DF8C423B9F98BEA7FB0D2656">
    <w:name w:val="E7FAC147DF8C423B9F98BEA7FB0D2656"/>
    <w:rsid w:val="00642F2E"/>
  </w:style>
  <w:style w:type="paragraph" w:customStyle="1" w:styleId="4AC3C2BBA6CA455696D2064A822F13A7">
    <w:name w:val="4AC3C2BBA6CA455696D2064A822F13A7"/>
    <w:rsid w:val="00642F2E"/>
  </w:style>
  <w:style w:type="paragraph" w:customStyle="1" w:styleId="D443928057964A69AC9B9F71151C41CF">
    <w:name w:val="D443928057964A69AC9B9F71151C41CF"/>
    <w:rsid w:val="00642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Michael Watters</Abstract>
  <CompanyAddress>9 Marlborough Park North, Belfast Northern Ireland, BT9 6HJ</CompanyAddress>
  <CompanyPhone>(+44) 07805704485</CompanyPhone>
  <CompanyFax/>
  <CompanyEmail>mjwatters@outlook.com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2F1BC-74FF-411D-91EB-4FF1ABCE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149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Watters</dc:creator>
  <cp:keywords/>
  <dc:description/>
  <cp:lastModifiedBy>Michael John Watters (WAT18141960)</cp:lastModifiedBy>
  <cp:revision>39</cp:revision>
  <dcterms:created xsi:type="dcterms:W3CDTF">2018-09-03T16:03:00Z</dcterms:created>
  <dcterms:modified xsi:type="dcterms:W3CDTF">2018-09-04T14:23:00Z</dcterms:modified>
  <cp:category>Watters</cp:category>
  <cp:contentStatus>www.michaeljohnwatters.co.uk</cp:contentStatus>
</cp:coreProperties>
</file>